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8F" w:rsidRDefault="00446AD4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5619"/>
      </w:tblGrid>
      <w:tr w:rsidR="0027338F" w:rsidTr="0027338F">
        <w:tc>
          <w:tcPr>
            <w:tcW w:w="3397" w:type="dxa"/>
            <w:gridSpan w:val="2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Use-Case</w:t>
            </w:r>
          </w:p>
        </w:tc>
        <w:tc>
          <w:tcPr>
            <w:tcW w:w="5619" w:type="dxa"/>
          </w:tcPr>
          <w:p w:rsidR="0027338F" w:rsidRDefault="000B3D9D">
            <w:r>
              <w:t>Enrol Student</w:t>
            </w:r>
          </w:p>
        </w:tc>
      </w:tr>
      <w:tr w:rsidR="0027338F" w:rsidTr="0027338F">
        <w:tc>
          <w:tcPr>
            <w:tcW w:w="3397" w:type="dxa"/>
            <w:gridSpan w:val="2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Version / Date</w:t>
            </w:r>
          </w:p>
        </w:tc>
        <w:tc>
          <w:tcPr>
            <w:tcW w:w="5619" w:type="dxa"/>
          </w:tcPr>
          <w:p w:rsidR="0027338F" w:rsidRDefault="000B3D9D">
            <w:r>
              <w:t>1   4/3/14</w:t>
            </w:r>
          </w:p>
        </w:tc>
      </w:tr>
      <w:tr w:rsidR="0027338F" w:rsidTr="0027338F">
        <w:tc>
          <w:tcPr>
            <w:tcW w:w="3397" w:type="dxa"/>
            <w:gridSpan w:val="2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Author</w:t>
            </w:r>
          </w:p>
        </w:tc>
        <w:tc>
          <w:tcPr>
            <w:tcW w:w="5619" w:type="dxa"/>
          </w:tcPr>
          <w:p w:rsidR="0027338F" w:rsidRDefault="000B3D9D">
            <w:r>
              <w:t>Rebekah</w:t>
            </w:r>
          </w:p>
        </w:tc>
      </w:tr>
      <w:tr w:rsidR="0027338F" w:rsidTr="0027338F">
        <w:tc>
          <w:tcPr>
            <w:tcW w:w="3397" w:type="dxa"/>
            <w:gridSpan w:val="2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Summary</w:t>
            </w:r>
          </w:p>
        </w:tc>
        <w:tc>
          <w:tcPr>
            <w:tcW w:w="5619" w:type="dxa"/>
          </w:tcPr>
          <w:p w:rsidR="0027338F" w:rsidRDefault="000B3D9D">
            <w:r>
              <w:t>An Admin staff member enrols a student onto a program</w:t>
            </w:r>
          </w:p>
        </w:tc>
      </w:tr>
      <w:tr w:rsidR="0027338F" w:rsidTr="0027338F">
        <w:tc>
          <w:tcPr>
            <w:tcW w:w="3397" w:type="dxa"/>
            <w:gridSpan w:val="2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Priority</w:t>
            </w:r>
          </w:p>
        </w:tc>
        <w:tc>
          <w:tcPr>
            <w:tcW w:w="5619" w:type="dxa"/>
          </w:tcPr>
          <w:p w:rsidR="0027338F" w:rsidRDefault="00F131B0">
            <w:r>
              <w:t>Medium</w:t>
            </w:r>
          </w:p>
        </w:tc>
      </w:tr>
      <w:tr w:rsidR="0027338F" w:rsidTr="0027338F">
        <w:tc>
          <w:tcPr>
            <w:tcW w:w="2405" w:type="dxa"/>
            <w:vMerge w:val="restart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Depende</w:t>
            </w:r>
            <w:r w:rsidR="000B3D9D" w:rsidRPr="002C4CD7">
              <w:rPr>
                <w:b/>
              </w:rPr>
              <w:t>n</w:t>
            </w:r>
            <w:r w:rsidRPr="002C4CD7">
              <w:rPr>
                <w:b/>
              </w:rPr>
              <w:t>cies</w:t>
            </w:r>
          </w:p>
        </w:tc>
        <w:tc>
          <w:tcPr>
            <w:tcW w:w="992" w:type="dxa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Uses</w:t>
            </w:r>
          </w:p>
        </w:tc>
        <w:tc>
          <w:tcPr>
            <w:tcW w:w="5619" w:type="dxa"/>
          </w:tcPr>
          <w:p w:rsidR="0027338F" w:rsidRDefault="000B3D9D">
            <w:r>
              <w:t>Find Program</w:t>
            </w:r>
          </w:p>
          <w:p w:rsidR="000B3D9D" w:rsidRDefault="000B3D9D">
            <w:r>
              <w:t>Find Student</w:t>
            </w:r>
          </w:p>
        </w:tc>
      </w:tr>
      <w:tr w:rsidR="0027338F" w:rsidTr="0027338F">
        <w:tc>
          <w:tcPr>
            <w:tcW w:w="2405" w:type="dxa"/>
            <w:vMerge/>
          </w:tcPr>
          <w:p w:rsidR="0027338F" w:rsidRPr="002C4CD7" w:rsidRDefault="0027338F">
            <w:pPr>
              <w:rPr>
                <w:b/>
              </w:rPr>
            </w:pPr>
          </w:p>
        </w:tc>
        <w:tc>
          <w:tcPr>
            <w:tcW w:w="992" w:type="dxa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Used By</w:t>
            </w:r>
          </w:p>
        </w:tc>
        <w:tc>
          <w:tcPr>
            <w:tcW w:w="5619" w:type="dxa"/>
          </w:tcPr>
          <w:p w:rsidR="0027338F" w:rsidRDefault="00F131B0">
            <w:r>
              <w:t>N/A</w:t>
            </w:r>
          </w:p>
        </w:tc>
      </w:tr>
      <w:tr w:rsidR="0027338F" w:rsidTr="0027338F">
        <w:tc>
          <w:tcPr>
            <w:tcW w:w="3397" w:type="dxa"/>
            <w:gridSpan w:val="2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Actors</w:t>
            </w:r>
          </w:p>
        </w:tc>
        <w:tc>
          <w:tcPr>
            <w:tcW w:w="5619" w:type="dxa"/>
          </w:tcPr>
          <w:p w:rsidR="0027338F" w:rsidRDefault="000B3D9D">
            <w:r>
              <w:t>Admin Staff</w:t>
            </w:r>
          </w:p>
        </w:tc>
      </w:tr>
      <w:tr w:rsidR="0027338F" w:rsidTr="0027338F">
        <w:tc>
          <w:tcPr>
            <w:tcW w:w="3397" w:type="dxa"/>
            <w:gridSpan w:val="2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Trigger</w:t>
            </w:r>
          </w:p>
        </w:tc>
        <w:tc>
          <w:tcPr>
            <w:tcW w:w="5619" w:type="dxa"/>
          </w:tcPr>
          <w:p w:rsidR="0027338F" w:rsidRDefault="000B3D9D">
            <w:r>
              <w:t>Selecting “Enrol Student” from menu</w:t>
            </w:r>
          </w:p>
        </w:tc>
      </w:tr>
      <w:tr w:rsidR="0027338F" w:rsidTr="0027338F">
        <w:tc>
          <w:tcPr>
            <w:tcW w:w="3397" w:type="dxa"/>
            <w:gridSpan w:val="2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Pre-Conditions</w:t>
            </w:r>
          </w:p>
        </w:tc>
        <w:tc>
          <w:tcPr>
            <w:tcW w:w="5619" w:type="dxa"/>
          </w:tcPr>
          <w:p w:rsidR="000B3D9D" w:rsidRDefault="000B3D9D">
            <w:r>
              <w:t>At least one program must exist</w:t>
            </w:r>
          </w:p>
        </w:tc>
      </w:tr>
      <w:tr w:rsidR="0027338F" w:rsidTr="0027338F">
        <w:tc>
          <w:tcPr>
            <w:tcW w:w="3397" w:type="dxa"/>
            <w:gridSpan w:val="2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Description</w:t>
            </w:r>
          </w:p>
        </w:tc>
        <w:tc>
          <w:tcPr>
            <w:tcW w:w="5619" w:type="dxa"/>
          </w:tcPr>
          <w:p w:rsidR="00AF45CF" w:rsidRDefault="00AF45CF" w:rsidP="00235CE0">
            <w:r>
              <w:t>1   The system pops up a window</w:t>
            </w:r>
          </w:p>
          <w:p w:rsidR="0027338F" w:rsidRDefault="00AF45CF" w:rsidP="00235CE0">
            <w:r>
              <w:t>2</w:t>
            </w:r>
            <w:r w:rsidR="00235CE0">
              <w:t xml:space="preserve">   </w:t>
            </w:r>
            <w:r w:rsidR="000B3D9D">
              <w:t>The system prom</w:t>
            </w:r>
            <w:r w:rsidR="00235CE0">
              <w:t xml:space="preserve">pts the user to </w:t>
            </w:r>
            <w:r w:rsidR="000B7BB2">
              <w:t>enter a</w:t>
            </w:r>
            <w:r>
              <w:t xml:space="preserve"> program</w:t>
            </w:r>
          </w:p>
          <w:p w:rsidR="00AF45CF" w:rsidRDefault="00AF45CF" w:rsidP="00235CE0">
            <w:r>
              <w:t>3   The user enters a program code and presses next</w:t>
            </w:r>
          </w:p>
          <w:p w:rsidR="00235CE0" w:rsidRDefault="00AF45CF" w:rsidP="00235CE0">
            <w:r>
              <w:t>4</w:t>
            </w:r>
            <w:r w:rsidR="00235CE0">
              <w:t xml:space="preserve">   The system prompts the user to </w:t>
            </w:r>
            <w:r w:rsidR="000B7BB2">
              <w:t>enter</w:t>
            </w:r>
            <w:r w:rsidR="00235CE0">
              <w:t xml:space="preserve"> a student</w:t>
            </w:r>
          </w:p>
          <w:p w:rsidR="00AF45CF" w:rsidRDefault="00AF45CF" w:rsidP="00235CE0">
            <w:r>
              <w:t>5   The user enters a student and presses next</w:t>
            </w:r>
          </w:p>
          <w:p w:rsidR="00235CE0" w:rsidRDefault="00AF45CF" w:rsidP="00235CE0">
            <w:r>
              <w:t>6</w:t>
            </w:r>
            <w:r w:rsidR="00235CE0">
              <w:t xml:space="preserve">   The system confirms the students enrolment onto a program</w:t>
            </w:r>
            <w:r w:rsidR="008F6A3D">
              <w:t xml:space="preserve"> and shows a Close button</w:t>
            </w:r>
          </w:p>
        </w:tc>
      </w:tr>
      <w:tr w:rsidR="0027338F" w:rsidTr="0027338F">
        <w:tc>
          <w:tcPr>
            <w:tcW w:w="3397" w:type="dxa"/>
            <w:gridSpan w:val="2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Extensions / Exceptions</w:t>
            </w:r>
          </w:p>
        </w:tc>
        <w:tc>
          <w:tcPr>
            <w:tcW w:w="5619" w:type="dxa"/>
          </w:tcPr>
          <w:p w:rsidR="00AF45CF" w:rsidRDefault="00DC1C4A" w:rsidP="00235CE0">
            <w:r>
              <w:t>2</w:t>
            </w:r>
            <w:r w:rsidR="00235CE0">
              <w:t xml:space="preserve">a   </w:t>
            </w:r>
            <w:r w:rsidR="00235CE0">
              <w:rPr>
                <w:i/>
              </w:rPr>
              <w:t xml:space="preserve">This program doesn’t exist. </w:t>
            </w:r>
            <w:r w:rsidR="00235CE0">
              <w:t>If the program entered does not exist then an error message is produced and then two options appear. Close Form or Select Program.</w:t>
            </w:r>
          </w:p>
          <w:p w:rsidR="00AF45CF" w:rsidRDefault="00AF45CF" w:rsidP="00235CE0"/>
          <w:p w:rsidR="0027338F" w:rsidRDefault="00DC1C4A" w:rsidP="00235CE0">
            <w:r>
              <w:t>2</w:t>
            </w:r>
            <w:r w:rsidR="00AF45CF">
              <w:t xml:space="preserve">b   </w:t>
            </w:r>
            <w:r w:rsidR="00AF45CF">
              <w:rPr>
                <w:i/>
              </w:rPr>
              <w:t>Entry into this program has closed.</w:t>
            </w:r>
            <w:r w:rsidR="00AF45CF">
              <w:t xml:space="preserve"> If the program registration period had closed then an error message</w:t>
            </w:r>
            <w:r w:rsidR="001D4159">
              <w:t xml:space="preserve"> and a C</w:t>
            </w:r>
            <w:r w:rsidR="00AF45CF">
              <w:t>lose button will appear.</w:t>
            </w:r>
            <w:r w:rsidR="00AF45CF">
              <w:br/>
            </w:r>
          </w:p>
          <w:p w:rsidR="00235CE0" w:rsidRDefault="00DC1C4A" w:rsidP="00235CE0">
            <w:r>
              <w:t>4</w:t>
            </w:r>
            <w:r w:rsidR="00235CE0">
              <w:t xml:space="preserve">a   </w:t>
            </w:r>
            <w:r w:rsidR="00235CE0">
              <w:rPr>
                <w:i/>
              </w:rPr>
              <w:t>This student doesn’t exist.</w:t>
            </w:r>
            <w:r w:rsidR="00235CE0">
              <w:t xml:space="preserve"> If the student entered doesn’t exist then an error message</w:t>
            </w:r>
            <w:r w:rsidR="00AF45CF">
              <w:t xml:space="preserve"> is produced and then two options appear. Close form or Select Student</w:t>
            </w:r>
            <w:r w:rsidR="00C87D04">
              <w:t>.</w:t>
            </w:r>
          </w:p>
          <w:p w:rsidR="00C87D04" w:rsidRDefault="00C87D04" w:rsidP="00235CE0"/>
          <w:p w:rsidR="00C87D04" w:rsidRPr="00C87D04" w:rsidRDefault="00DC1C4A" w:rsidP="00235CE0">
            <w:r>
              <w:t>4</w:t>
            </w:r>
            <w:r w:rsidR="00C87D04">
              <w:t xml:space="preserve">b   </w:t>
            </w:r>
            <w:r w:rsidR="00C87D04">
              <w:rPr>
                <w:i/>
              </w:rPr>
              <w:t xml:space="preserve">This student is already enrolled on a course. </w:t>
            </w:r>
            <w:r w:rsidR="00C87D04">
              <w:t>If the student is already enrolled on a course an error message and three options will appear. Close Form, Continue or Go Back.</w:t>
            </w:r>
          </w:p>
          <w:p w:rsidR="00AF45CF" w:rsidRDefault="00AF45CF" w:rsidP="00235CE0"/>
          <w:p w:rsidR="00AF45CF" w:rsidRPr="00235CE0" w:rsidRDefault="00DC1C4A" w:rsidP="001D4159">
            <w:r>
              <w:t>5</w:t>
            </w:r>
            <w:bookmarkStart w:id="0" w:name="_GoBack"/>
            <w:bookmarkEnd w:id="0"/>
            <w:r w:rsidR="00AF45CF">
              <w:t xml:space="preserve">a   The system denies the enrolment and gives the options </w:t>
            </w:r>
            <w:r w:rsidR="001D4159">
              <w:t>to C</w:t>
            </w:r>
            <w:r w:rsidR="00AF45CF">
              <w:t xml:space="preserve">lose form or </w:t>
            </w:r>
            <w:r w:rsidR="001D4159">
              <w:t>G</w:t>
            </w:r>
            <w:r w:rsidR="00AF45CF">
              <w:t xml:space="preserve">o </w:t>
            </w:r>
            <w:r w:rsidR="001D4159">
              <w:t>B</w:t>
            </w:r>
            <w:r w:rsidR="00AF45CF">
              <w:t>ack</w:t>
            </w:r>
            <w:r w:rsidR="001D4159">
              <w:t>.</w:t>
            </w:r>
          </w:p>
        </w:tc>
      </w:tr>
      <w:tr w:rsidR="0027338F" w:rsidTr="0027338F">
        <w:tc>
          <w:tcPr>
            <w:tcW w:w="3397" w:type="dxa"/>
            <w:gridSpan w:val="2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Illustrations</w:t>
            </w:r>
          </w:p>
        </w:tc>
        <w:tc>
          <w:tcPr>
            <w:tcW w:w="5619" w:type="dxa"/>
          </w:tcPr>
          <w:p w:rsidR="0027338F" w:rsidRDefault="005D69D1">
            <w:r>
              <w:t>Screenshots on pages 2 - 3</w:t>
            </w:r>
          </w:p>
        </w:tc>
      </w:tr>
      <w:tr w:rsidR="0027338F" w:rsidTr="0027338F">
        <w:tc>
          <w:tcPr>
            <w:tcW w:w="3397" w:type="dxa"/>
            <w:gridSpan w:val="2"/>
          </w:tcPr>
          <w:p w:rsidR="0027338F" w:rsidRPr="002C4CD7" w:rsidRDefault="0027338F">
            <w:pPr>
              <w:rPr>
                <w:b/>
              </w:rPr>
            </w:pPr>
            <w:r w:rsidRPr="002C4CD7">
              <w:rPr>
                <w:b/>
              </w:rPr>
              <w:t>Post-Conditions</w:t>
            </w:r>
          </w:p>
        </w:tc>
        <w:tc>
          <w:tcPr>
            <w:tcW w:w="5619" w:type="dxa"/>
          </w:tcPr>
          <w:p w:rsidR="0027338F" w:rsidRDefault="00AB4D6A">
            <w:r>
              <w:t>The database has been updated and the screen is returned to the main menu</w:t>
            </w:r>
          </w:p>
        </w:tc>
      </w:tr>
    </w:tbl>
    <w:p w:rsidR="00FA708A" w:rsidRDefault="00FA708A"/>
    <w:p w:rsidR="0048030E" w:rsidRDefault="0048030E"/>
    <w:p w:rsidR="0048030E" w:rsidRDefault="0048030E"/>
    <w:p w:rsidR="0048030E" w:rsidRDefault="0048030E"/>
    <w:p w:rsidR="0048030E" w:rsidRDefault="0048030E"/>
    <w:p w:rsidR="0048030E" w:rsidRDefault="0048030E"/>
    <w:p w:rsidR="0048030E" w:rsidRDefault="0048030E"/>
    <w:p w:rsidR="0048030E" w:rsidRDefault="0048030E"/>
    <w:p w:rsidR="0048030E" w:rsidRDefault="0048030E"/>
    <w:p w:rsidR="0048030E" w:rsidRDefault="0048030E"/>
    <w:p w:rsidR="0048030E" w:rsidRDefault="0048030E"/>
    <w:p w:rsidR="00092049" w:rsidRDefault="00967F59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52E0B" wp14:editId="18443683">
                <wp:simplePos x="0" y="0"/>
                <wp:positionH relativeFrom="column">
                  <wp:posOffset>1524000</wp:posOffset>
                </wp:positionH>
                <wp:positionV relativeFrom="paragraph">
                  <wp:posOffset>1696085</wp:posOffset>
                </wp:positionV>
                <wp:extent cx="9525" cy="19335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335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5B99A" id="Straight Connector 3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33.55pt" to="120.75pt,2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" strokecolor="black [3213]" strokeweight="2pt">
                <v:stroke joinstyle="miter"/>
              </v:line>
            </w:pict>
          </mc:Fallback>
        </mc:AlternateContent>
      </w:r>
      <w:r w:rsidR="0048030E">
        <w:rPr>
          <w:noProof/>
          <w:lang w:eastAsia="en-NZ"/>
        </w:rPr>
        <mc:AlternateContent>
          <mc:Choice Requires="wpc">
            <w:drawing>
              <wp:inline distT="0" distB="0" distL="0" distR="0" wp14:anchorId="1A960872" wp14:editId="08CEADD2">
                <wp:extent cx="3105150" cy="1724025"/>
                <wp:effectExtent l="0" t="0" r="38100" b="28575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1" name="Rectangle 11"/>
                        <wps:cNvSpPr/>
                        <wps:spPr>
                          <a:xfrm>
                            <a:off x="114299" y="636316"/>
                            <a:ext cx="1409701" cy="2670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30E" w:rsidRPr="0048030E" w:rsidRDefault="0048030E" w:rsidP="0048030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8030E">
                                <w:rPr>
                                  <w:color w:val="000000" w:themeColor="text1"/>
                                </w:rPr>
                                <w:t>Enter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Program Code: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70550" y="122850"/>
                            <a:ext cx="140970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30E" w:rsidRDefault="0048030E" w:rsidP="0048030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Enrol Student Step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65901" y="636316"/>
                            <a:ext cx="963000" cy="27789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30E" w:rsidRDefault="0048030E" w:rsidP="0048030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SDV601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Bevel 14"/>
                        <wps:cNvSpPr/>
                        <wps:spPr>
                          <a:xfrm>
                            <a:off x="1038225" y="1152525"/>
                            <a:ext cx="962025" cy="352425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30E" w:rsidRPr="0048030E" w:rsidRDefault="0048030E" w:rsidP="0048030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8030E">
                                <w:rPr>
                                  <w:color w:val="000000" w:themeColor="text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14" idx="1"/>
                        </wps:cNvCnPr>
                        <wps:spPr>
                          <a:xfrm flipV="1">
                            <a:off x="1956197" y="962025"/>
                            <a:ext cx="1148953" cy="36671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956197" y="1328738"/>
                            <a:ext cx="1148953" cy="39528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4" idx="2"/>
                        </wps:cNvCnPr>
                        <wps:spPr>
                          <a:xfrm>
                            <a:off x="1519238" y="1504950"/>
                            <a:ext cx="0" cy="2190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960872" id="Canvas 15" o:spid="_x0000_s1026" editas="canvas" style="width:244.5pt;height:135.75pt;mso-position-horizontal-relative:char;mso-position-vertical-relative:line" coordsize="31051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051;height:17240;visibility:visible;mso-wrap-style:square" stroked="t" strokecolor="black [3213]">
                  <v:fill o:detectmouseclick="t"/>
                  <v:path o:connecttype="none"/>
                </v:shape>
                <v:rect id="Rectangle 11" o:spid="_x0000_s1028" style="position:absolute;left:1142;top:6363;width:14098;height: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>
                  <v:textbox>
                    <w:txbxContent>
                      <w:p w:rsidR="0048030E" w:rsidRPr="0048030E" w:rsidRDefault="0048030E" w:rsidP="0048030E">
                        <w:pPr>
                          <w:rPr>
                            <w:color w:val="000000" w:themeColor="text1"/>
                          </w:rPr>
                        </w:pPr>
                        <w:r w:rsidRPr="0048030E">
                          <w:rPr>
                            <w:color w:val="000000" w:themeColor="text1"/>
                          </w:rPr>
                          <w:t>Enter</w:t>
                        </w:r>
                        <w:r>
                          <w:rPr>
                            <w:color w:val="000000" w:themeColor="text1"/>
                          </w:rPr>
                          <w:t xml:space="preserve"> Program Code:</w:t>
                        </w:r>
                      </w:p>
                    </w:txbxContent>
                  </v:textbox>
                </v:rect>
                <v:rect id="Rectangle 12" o:spid="_x0000_s1029" style="position:absolute;left:7705;top:1228;width:14097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tecMA&#10;AADbAAAADwAAAGRycy9kb3ducmV2LnhtbERPS2vCQBC+C/6HZYRepG70UErqKmKp5FAKPnrobcxO&#10;s6nZ2ZAdNf33XaHgbT6+58yXvW/UhbpYBzYwnWSgiMtga64MHPZvj8+goiBbbAKTgV+KsFwMB3PM&#10;bbjyli47qVQK4ZijASfS5lrH0pHHOAktceK+Q+dREuwqbTu8pnDf6FmWPWmPNacGhy2tHZWn3dkb&#10;+Cp6qX6mG3k/4fhzXLhj+fF6NOZh1K9eQAn1chf/uwub5s/g9ks6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EtecMAAADbAAAADwAAAAAAAAAAAAAAAACYAgAAZHJzL2Rv&#10;d25yZXYueG1sUEsFBgAAAAAEAAQA9QAAAIgDAAAAAA==&#10;" filled="f" strokecolor="black [3213]" strokeweight="1pt">
                  <v:textbox>
                    <w:txbxContent>
                      <w:p w:rsidR="0048030E" w:rsidRDefault="0048030E" w:rsidP="0048030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Enrol Student Step 1</w:t>
                        </w:r>
                      </w:p>
                    </w:txbxContent>
                  </v:textbox>
                </v:rect>
                <v:rect id="Rectangle 13" o:spid="_x0000_s1030" style="position:absolute;left:16659;top:6363;width:9630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3dsIA&#10;AADbAAAADwAAAGRycy9kb3ducmV2LnhtbERPTWsCMRC9F/wPYQRvNavSIqtRZKVavEitoMdhM24W&#10;N5MlSXXbX98UCt7m8T5nvuxsI27kQ+1YwWiYgSAuna65UnD8fHuegggRWWPjmBR8U4Dlovc0x1y7&#10;O3/Q7RArkUI45KjAxNjmUobSkMUwdC1x4i7OW4wJ+kpqj/cUbhs5zrJXabHm1GCwpcJQeT18WQX+&#10;pPfnn2x3Xk23xd687OKmWGulBv1uNQMRqYsP8b/7Xaf5E/j7JR0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Hd2wgAAANsAAAAPAAAAAAAAAAAAAAAAAJgCAABkcnMvZG93&#10;bnJldi54bWxQSwUGAAAAAAQABAD1AAAAhwMAAAAA&#10;" filled="f" strokecolor="black [3213]" strokeweight="1.5pt">
                  <v:shadow on="t" color="black" opacity="26214f" origin="-.5,-.5" offset=".74836mm,.74836mm"/>
                  <v:textbox>
                    <w:txbxContent>
                      <w:p w:rsidR="0048030E" w:rsidRDefault="0048030E" w:rsidP="0048030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SDV601</w:t>
                        </w:r>
                      </w:p>
                    </w:txbxContent>
                  </v:textbox>
                </v: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Bevel 14" o:spid="_x0000_s1031" type="#_x0000_t84" style="position:absolute;left:10382;top:11525;width:962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KesIA&#10;AADbAAAADwAAAGRycy9kb3ducmV2LnhtbERPTWvCQBC9C/6HZYTedKOtUVLXIEKpJ2mj0uuQnWZD&#10;s7Mhu9G0v75bEHqbx/ucTT7YRlyp87VjBfNZAoK4dLrmSsH59DJdg/ABWWPjmBR8k4d8Ox5tMNPu&#10;xu90LUIlYgj7DBWYENpMSl8asuhnriWO3KfrLIYIu0rqDm8x3DZykSSptFhzbDDY0t5Q+VX0VsGq&#10;X78eCjr+vKWPH3RJ66Mpl6TUw2TYPYMINIR/8d190HH+E/z9E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5Ip6wgAAANsAAAAPAAAAAAAAAAAAAAAAAJgCAABkcnMvZG93&#10;bnJldi54bWxQSwUGAAAAAAQABAD1AAAAhwMAAAAA&#10;" fillcolor="white [3212]" strokecolor="black [3213]" strokeweight="1pt">
                  <v:textbox>
                    <w:txbxContent>
                      <w:p w:rsidR="0048030E" w:rsidRPr="0048030E" w:rsidRDefault="0048030E" w:rsidP="0048030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8030E">
                          <w:rPr>
                            <w:color w:val="000000" w:themeColor="text1"/>
                          </w:rPr>
                          <w:t>Next</w:t>
                        </w:r>
                      </w:p>
                    </w:txbxContent>
                  </v:textbox>
                </v:shape>
                <v:line id="Straight Connector 24" o:spid="_x0000_s1032" style="position:absolute;flip:y;visibility:visible;mso-wrap-style:square" from="19561,9620" to="31051,1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1Fq8UAAADbAAAADwAAAGRycy9kb3ducmV2LnhtbESPT2vCQBTE74LfYXmCt7pJWrSkrtKG&#10;prSgh/qHXh/ZZxLMvg3ZNabfvisUPA4z8xtmuR5MI3rqXG1ZQTyLQBAXVtdcKjjs84dnEM4ja2ws&#10;k4JfcrBejUdLTLW98jf1O1+KAGGXooLK+zaV0hUVGXQz2xIH72Q7gz7IrpS6w2uAm0YmUTSXBmsO&#10;CxW2lFVUnHcXo+BtkX1Fx23+vvmI48fEx/3P3kilppPh9QWEp8Hfw//tT60geYLbl/AD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X1Fq8UAAADbAAAADwAAAAAAAAAA&#10;AAAAAAChAgAAZHJzL2Rvd25yZXYueG1sUEsFBgAAAAAEAAQA+QAAAJMDAAAAAA==&#10;" strokecolor="black [3213]" strokeweight="2pt">
                  <v:stroke joinstyle="miter"/>
                </v:line>
                <v:line id="Straight Connector 26" o:spid="_x0000_s1033" style="position:absolute;visibility:visible;mso-wrap-style:square" from="19561,13287" to="31051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MZuMUAAADbAAAADwAAAGRycy9kb3ducmV2LnhtbESPS2vDMBCE74X8B7GB3Bq5OZjWiRJK&#10;SIpJL40d0utirR/UWhlL9ePfV4VCj8PMfMPsDpNpxUC9aywreFpHIIgLqxuuFNzy8+MzCOeRNbaW&#10;ScFMDg77xcMOE21HvtKQ+UoECLsEFdTed4mUrqjJoFvbjjh4pe0N+iD7SuoexwA3rdxEUSwNNhwW&#10;auzoWFPxlX0bBZ8f6en92HRFPL+ll7J8MflwvSu1Wk6vWxCeJv8f/munWsEmht8v4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0MZuMUAAADbAAAADwAAAAAAAAAA&#10;AAAAAAChAgAAZHJzL2Rvd25yZXYueG1sUEsFBgAAAAAEAAQA+QAAAJMDAAAAAA==&#10;" strokecolor="black [3213]" strokeweight="2pt">
                  <v:stroke joinstyle="miter"/>
                </v:line>
                <v:line id="Straight Connector 28" o:spid="_x0000_s1034" style="position:absolute;visibility:visible;mso-wrap-style:square" from="15192,15049" to="15192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AoUcEAAADbAAAADwAAAGRycy9kb3ducmV2LnhtbERPy4rCMBTdD/gP4QruxlQXMlNNi4hK&#10;cTY+hnF7aW4f2NyUJtb692YhzPJw3qt0MI3oqXO1ZQWzaQSCOLe65lLB72X3+QXCeWSNjWVS8CQH&#10;aTL6WGGs7YNP1J99KUIIuxgVVN63sZQur8igm9qWOHCF7Qz6ALtS6g4fIdw0ch5FC2mw5tBQYUub&#10;ivLb+W4UXI/Z9mdTt/niuc8ORfFtLv3pT6nJeFgvQXga/L/47c60gnkYG76EHyC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kChRwQAAANsAAAAPAAAAAAAAAAAAAAAA&#10;AKECAABkcnMvZG93bnJldi54bWxQSwUGAAAAAAQABAD5AAAAjwMAAAAA&#10;" strokecolor="black [3213]" strokeweight="2pt">
                  <v:stroke joinstyle="miter"/>
                </v:line>
                <w10:anchorlock/>
              </v:group>
            </w:pict>
          </mc:Fallback>
        </mc:AlternateContent>
      </w:r>
      <w:r w:rsidR="0048030E">
        <w:t xml:space="preserve"> </w:t>
      </w:r>
      <w:r w:rsidR="00092049">
        <w:rPr>
          <w:noProof/>
          <w:lang w:eastAsia="en-NZ"/>
        </w:rPr>
        <mc:AlternateContent>
          <mc:Choice Requires="wpc">
            <w:drawing>
              <wp:inline distT="0" distB="0" distL="0" distR="0" wp14:anchorId="7BEF11CD" wp14:editId="1D8ACE60">
                <wp:extent cx="2438400" cy="1724025"/>
                <wp:effectExtent l="0" t="0" r="19050" b="28575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7" name="Rectangle 17"/>
                        <wps:cNvSpPr/>
                        <wps:spPr>
                          <a:xfrm>
                            <a:off x="342901" y="523541"/>
                            <a:ext cx="1771650" cy="305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049" w:rsidRPr="0048030E" w:rsidRDefault="00092049" w:rsidP="0009204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This Program doesn’t exist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54175" y="130765"/>
                            <a:ext cx="80317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049" w:rsidRPr="0048030E" w:rsidRDefault="00092049" w:rsidP="000920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sz w:val="32"/>
                                </w:rPr>
                              </w:pPr>
                              <w:r w:rsidRPr="0048030E">
                                <w:rPr>
                                  <w:rFonts w:eastAsia="Calibri"/>
                                  <w:b/>
                                  <w:color w:val="000000"/>
                                  <w:sz w:val="28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Bevel 19"/>
                        <wps:cNvSpPr/>
                        <wps:spPr>
                          <a:xfrm>
                            <a:off x="95673" y="1037891"/>
                            <a:ext cx="962025" cy="352425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049" w:rsidRPr="0048030E" w:rsidRDefault="00092049" w:rsidP="0009204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Close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Bevel 20"/>
                        <wps:cNvSpPr/>
                        <wps:spPr>
                          <a:xfrm>
                            <a:off x="1181100" y="1037891"/>
                            <a:ext cx="1152525" cy="352425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049" w:rsidRDefault="00092049" w:rsidP="000920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Select 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0" y="828675"/>
                            <a:ext cx="285750" cy="11430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EF11CD" id="Canvas 21" o:spid="_x0000_s1035" editas="canvas" style="width:192pt;height:135.75pt;mso-position-horizontal-relative:char;mso-position-vertical-relative:line" coordsize="24384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">
                <v:shape id="_x0000_s1036" type="#_x0000_t75" style="position:absolute;width:24384;height:17240;visibility:visible;mso-wrap-style:square" stroked="t" strokecolor="black [3213]">
                  <v:fill o:detectmouseclick="t"/>
                  <v:path o:connecttype="none"/>
                </v:shape>
                <v:rect id="Rectangle 17" o:spid="_x0000_s1037" style="position:absolute;left:3429;top:5235;width:17716;height:3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>
                  <v:textbox>
                    <w:txbxContent>
                      <w:p w:rsidR="00092049" w:rsidRPr="0048030E" w:rsidRDefault="00092049" w:rsidP="0009204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This Program doesn’t exist</w:t>
                        </w:r>
                      </w:p>
                    </w:txbxContent>
                  </v:textbox>
                </v:rect>
                <v:rect id="Rectangle 18" o:spid="_x0000_s1038" style="position:absolute;left:8541;top:1307;width:8032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ak8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RVW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RqTxQAAANsAAAAPAAAAAAAAAAAAAAAAAJgCAABkcnMv&#10;ZG93bnJldi54bWxQSwUGAAAAAAQABAD1AAAAigMAAAAA&#10;" filled="f" strokecolor="black [3213]" strokeweight="1pt">
                  <v:textbox>
                    <w:txbxContent>
                      <w:p w:rsidR="00092049" w:rsidRPr="0048030E" w:rsidRDefault="00092049" w:rsidP="0009204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sz w:val="32"/>
                          </w:rPr>
                        </w:pPr>
                        <w:r w:rsidRPr="0048030E">
                          <w:rPr>
                            <w:rFonts w:eastAsia="Calibri"/>
                            <w:b/>
                            <w:color w:val="000000"/>
                            <w:sz w:val="28"/>
                            <w:szCs w:val="22"/>
                          </w:rPr>
                          <w:t>Error</w:t>
                        </w:r>
                      </w:p>
                    </w:txbxContent>
                  </v:textbox>
                </v:rect>
                <v:shape id="Bevel 19" o:spid="_x0000_s1039" type="#_x0000_t84" style="position:absolute;left:956;top:10378;width:9620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Ul5MIA&#10;AADbAAAADwAAAGRycy9kb3ducmV2LnhtbERPTWvCQBC9C/6HZYTedKOlqU1dgwilnqRNK16H7JgN&#10;ZmdDdqNpf323IHibx/ucVT7YRlyo87VjBfNZAoK4dLrmSsH319t0CcIHZI2NY1LwQx7y9Xi0wky7&#10;K3/SpQiViCHsM1RgQmgzKX1pyKKfuZY4cifXWQwRdpXUHV5juG3kIklSabHm2GCwpa2h8lz0VsFz&#10;v3zfFbT//Ugfj3RI670pn0iph8mweQURaAh38c2903H+C/z/E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5SXkwgAAANsAAAAPAAAAAAAAAAAAAAAAAJgCAABkcnMvZG93&#10;bnJldi54bWxQSwUGAAAAAAQABAD1AAAAhwMAAAAA&#10;" fillcolor="white [3212]" strokecolor="black [3213]" strokeweight="1pt">
                  <v:textbox>
                    <w:txbxContent>
                      <w:p w:rsidR="00092049" w:rsidRPr="0048030E" w:rsidRDefault="00092049" w:rsidP="0009204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Close Form</w:t>
                        </w:r>
                      </w:p>
                    </w:txbxContent>
                  </v:textbox>
                </v:shape>
                <v:shape id="Bevel 20" o:spid="_x0000_s1040" type="#_x0000_t84" style="position:absolute;left:11811;top:10378;width:11525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GxL8A&#10;AADbAAAADwAAAGRycy9kb3ducmV2LnhtbERPTYvCMBC9C/sfwix403QVq1SjLAuiJ9HqstehGZuy&#10;zaQ0Uau/3hwEj4/3vVh1thZXan3lWMHXMAFBXDhdcangdFwPZiB8QNZYOyYFd/KwWn70Fphpd+MD&#10;XfNQihjCPkMFJoQmk9IXhiz6oWuII3d2rcUQYVtK3eIthttajpIklRYrjg0GG/oxVPznF6tgeplt&#10;tjntHvt0/Ee/abUzxYSU6n9233MQgbrwFr/cW61gFN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s0bEvwAAANsAAAAPAAAAAAAAAAAAAAAAAJgCAABkcnMvZG93bnJl&#10;di54bWxQSwUGAAAAAAQABAD1AAAAhAMAAAAA&#10;" fillcolor="white [3212]" strokecolor="black [3213]" strokeweight="1pt">
                  <v:textbox>
                    <w:txbxContent>
                      <w:p w:rsidR="00092049" w:rsidRDefault="00092049" w:rsidP="0009204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Select Program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41" type="#_x0000_t32" style="position:absolute;top:8286;width:2857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cZxcQAAADbAAAADwAAAGRycy9kb3ducmV2LnhtbESPS2vDMBCE74X+B7GB3Bo5r1LcKCEJ&#10;edJT3R56XKyN5dRaGUlJnH9fFQo9DjPzDTNbdLYRV/KhdqxgOMhAEJdO11wp+PzYPr2ACBFZY+OY&#10;FNwpwGL++DDDXLsbv9O1iJVIEA45KjAxtrmUoTRkMQxcS5y8k/MWY5K+ktrjLcFtI0dZ9iwt1pwW&#10;DLa0NlR+FxerYFqMj/s386X9odn582R83+xWa6X6vW75CiJSF//Df+2DVjCawu+X9APk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1xnFxAAAANsAAAAPAAAAAAAAAAAA&#10;AAAAAKECAABkcnMvZG93bnJldi54bWxQSwUGAAAAAAQABAD5AAAAkgMAAAAA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  <w:r w:rsidR="00092049">
        <w:tab/>
      </w:r>
      <w:r w:rsidR="00092049">
        <w:tab/>
      </w:r>
      <w:r w:rsidR="00092049">
        <w:tab/>
      </w:r>
      <w:r w:rsidR="00092049">
        <w:tab/>
      </w:r>
      <w:r w:rsidR="00092049">
        <w:tab/>
      </w:r>
      <w:r w:rsidR="00092049">
        <w:tab/>
        <w:t xml:space="preserve">             </w:t>
      </w:r>
      <w:r w:rsidR="00092049">
        <w:rPr>
          <w:noProof/>
          <w:lang w:eastAsia="en-NZ"/>
        </w:rPr>
        <mc:AlternateContent>
          <mc:Choice Requires="wpc">
            <w:drawing>
              <wp:inline distT="0" distB="0" distL="0" distR="0" wp14:anchorId="74FEF515" wp14:editId="740D2B19">
                <wp:extent cx="2438400" cy="1724025"/>
                <wp:effectExtent l="0" t="0" r="19050" b="28575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" name="Rectangle 6"/>
                        <wps:cNvSpPr/>
                        <wps:spPr>
                          <a:xfrm>
                            <a:off x="114300" y="523540"/>
                            <a:ext cx="2219325" cy="3146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049" w:rsidRPr="00092049" w:rsidRDefault="00092049" w:rsidP="0009204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92049">
                                <w:rPr>
                                  <w:color w:val="000000" w:themeColor="text1"/>
                                </w:rPr>
                                <w:t>Entry into this program has closed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54175" y="130765"/>
                            <a:ext cx="80317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049" w:rsidRPr="0048030E" w:rsidRDefault="00092049" w:rsidP="0009204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sz w:val="32"/>
                                </w:rPr>
                              </w:pPr>
                              <w:r w:rsidRPr="0048030E">
                                <w:rPr>
                                  <w:rFonts w:eastAsia="Calibri"/>
                                  <w:b/>
                                  <w:color w:val="000000"/>
                                  <w:sz w:val="28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Bevel 9"/>
                        <wps:cNvSpPr/>
                        <wps:spPr>
                          <a:xfrm>
                            <a:off x="762423" y="1037891"/>
                            <a:ext cx="962025" cy="352425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049" w:rsidRPr="0048030E" w:rsidRDefault="00092049" w:rsidP="0009204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Close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0" y="0"/>
                            <a:ext cx="295275" cy="2095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FEF515" id="Canvas 10" o:spid="_x0000_s1042" editas="canvas" style="width:192pt;height:135.75pt;mso-position-horizontal-relative:char;mso-position-vertical-relative:line" coordsize="24384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">
                <v:shape id="_x0000_s1043" type="#_x0000_t75" style="position:absolute;width:24384;height:17240;visibility:visible;mso-wrap-style:square" stroked="t" strokecolor="black [3213]">
                  <v:fill o:detectmouseclick="t"/>
                  <v:path o:connecttype="none"/>
                </v:shape>
                <v:rect id="Rectangle 6" o:spid="_x0000_s1044" style="position:absolute;left:1143;top:5235;width:22193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>
                  <v:textbox>
                    <w:txbxContent>
                      <w:p w:rsidR="00092049" w:rsidRPr="00092049" w:rsidRDefault="00092049" w:rsidP="00092049">
                        <w:pPr>
                          <w:rPr>
                            <w:color w:val="000000" w:themeColor="text1"/>
                          </w:rPr>
                        </w:pPr>
                        <w:r w:rsidRPr="00092049">
                          <w:rPr>
                            <w:color w:val="000000" w:themeColor="text1"/>
                          </w:rPr>
                          <w:t>Entry into this program has closed</w:t>
                        </w:r>
                      </w:p>
                    </w:txbxContent>
                  </v:textbox>
                </v:rect>
                <v:rect id="Rectangle 7" o:spid="_x0000_s1045" style="position:absolute;left:8541;top:1307;width:8032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<v:textbox>
                    <w:txbxContent>
                      <w:p w:rsidR="00092049" w:rsidRPr="0048030E" w:rsidRDefault="00092049" w:rsidP="0009204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sz w:val="32"/>
                          </w:rPr>
                        </w:pPr>
                        <w:r w:rsidRPr="0048030E">
                          <w:rPr>
                            <w:rFonts w:eastAsia="Calibri"/>
                            <w:b/>
                            <w:color w:val="000000"/>
                            <w:sz w:val="28"/>
                            <w:szCs w:val="22"/>
                          </w:rPr>
                          <w:t>Error</w:t>
                        </w:r>
                      </w:p>
                    </w:txbxContent>
                  </v:textbox>
                </v:rect>
                <v:shape id="Bevel 9" o:spid="_x0000_s1046" type="#_x0000_t84" style="position:absolute;left:7624;top:10378;width:9620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4HZcMA&#10;AADaAAAADwAAAGRycy9kb3ducmV2LnhtbESPQWvCQBSE74L/YXlCb7rR0tSmrkGEUk/SphWvj+wz&#10;G8y+DdmNpv313YLgcZiZb5hVPthGXKjztWMF81kCgrh0uuZKwffX23QJwgdkjY1jUvBDHvL1eLTC&#10;TLsrf9KlCJWIEPYZKjAhtJmUvjRk0c9cSxy9k+sshii7SuoOrxFuG7lIklRarDkuGGxpa6g8F71V&#10;8Nwv33cF7X8/0scjHdJ6b8onUuphMmxeQQQawj18a++0ghf4vxJv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4HZcMAAADaAAAADwAAAAAAAAAAAAAAAACYAgAAZHJzL2Rv&#10;d25yZXYueG1sUEsFBgAAAAAEAAQA9QAAAIgDAAAAAA==&#10;" fillcolor="white [3212]" strokecolor="black [3213]" strokeweight="1pt">
                  <v:textbox>
                    <w:txbxContent>
                      <w:p w:rsidR="00092049" w:rsidRPr="0048030E" w:rsidRDefault="00092049" w:rsidP="0009204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Close Form</w:t>
                        </w:r>
                      </w:p>
                    </w:txbxContent>
                  </v:textbox>
                </v:shape>
                <v:shape id="Straight Arrow Connector 27" o:spid="_x0000_s1047" type="#_x0000_t32" style="position:absolute;width:2952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MVHMIAAADbAAAADwAAAGRycy9kb3ducmV2LnhtbESPT4vCMBTE7wt+h/AEb2tqwX/VKCKI&#10;IntZFcTbo3k2xealNFHrtzfCwh6HmfkNM1+2thIPanzpWMGgn4Agzp0uuVBwOm6+JyB8QNZYOSYF&#10;L/KwXHS+5php9+RfehxCISKEfYYKTAh1JqXPDVn0fVcTR+/qGoshyqaQusFnhNtKpkkykhZLjgsG&#10;a1obym+Hu1WwnSbncyjNqbhtLjRMdz/T8d4r1eu2qxmIQG34D/+1d1pBOobPl/gD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MVHMIAAADbAAAADwAAAAAAAAAAAAAA&#10;AAChAgAAZHJzL2Rvd25yZXYueG1sUEsFBgAAAAAEAAQA+QAAAJA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8030E" w:rsidRDefault="008F6A3D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9B0C8" wp14:editId="1B1FD155">
                <wp:simplePos x="0" y="0"/>
                <wp:positionH relativeFrom="column">
                  <wp:posOffset>942342</wp:posOffset>
                </wp:positionH>
                <wp:positionV relativeFrom="paragraph">
                  <wp:posOffset>1717970</wp:posOffset>
                </wp:positionV>
                <wp:extent cx="371475" cy="203835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0383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72F3E" id="Straight Connector 6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pt,135.25pt" to="103.45pt,2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" strokecolor="black [3213]" strokeweight="2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E3D94" wp14:editId="1B6D3D32">
                <wp:simplePos x="0" y="0"/>
                <wp:positionH relativeFrom="column">
                  <wp:posOffset>1732915</wp:posOffset>
                </wp:positionH>
                <wp:positionV relativeFrom="paragraph">
                  <wp:posOffset>1700530</wp:posOffset>
                </wp:positionV>
                <wp:extent cx="981075" cy="209550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0955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0863" id="Straight Connector 7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133.9pt" to="213.7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" strokecolor="black [3213]" strokeweight="2pt">
                <v:stroke joinstyle="miter"/>
              </v:line>
            </w:pict>
          </mc:Fallback>
        </mc:AlternateContent>
      </w:r>
      <w:r w:rsidR="0048030E">
        <w:rPr>
          <w:noProof/>
          <w:lang w:eastAsia="en-NZ"/>
        </w:rPr>
        <mc:AlternateContent>
          <mc:Choice Requires="wpc">
            <w:drawing>
              <wp:inline distT="0" distB="0" distL="0" distR="0" wp14:anchorId="4676E174" wp14:editId="59B3F887">
                <wp:extent cx="3105150" cy="1724025"/>
                <wp:effectExtent l="0" t="0" r="38100" b="285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76199" y="637841"/>
                            <a:ext cx="1409701" cy="2670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30E" w:rsidRPr="0048030E" w:rsidRDefault="0048030E" w:rsidP="0048030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8030E">
                                <w:rPr>
                                  <w:color w:val="000000" w:themeColor="text1"/>
                                </w:rPr>
                                <w:t>Enter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Student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70550" y="122850"/>
                            <a:ext cx="140970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30E" w:rsidRDefault="0048030E" w:rsidP="0048030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Enrol Student Step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665900" y="636316"/>
                            <a:ext cx="1258275" cy="27789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30E" w:rsidRDefault="0048030E" w:rsidP="0048030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Rebekah Rossiter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Bevel 5"/>
                        <wps:cNvSpPr/>
                        <wps:spPr>
                          <a:xfrm>
                            <a:off x="1038225" y="1152525"/>
                            <a:ext cx="962025" cy="352425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30E" w:rsidRPr="0048030E" w:rsidRDefault="0048030E" w:rsidP="0048030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8030E">
                                <w:rPr>
                                  <w:color w:val="000000" w:themeColor="text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533525" y="0"/>
                            <a:ext cx="0" cy="2095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1956435" y="961050"/>
                            <a:ext cx="1148715" cy="36639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956435" y="1327445"/>
                            <a:ext cx="1148715" cy="39497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>
                          <a:stCxn id="5" idx="3"/>
                        </wps:cNvCnPr>
                        <wps:spPr>
                          <a:xfrm flipH="1">
                            <a:off x="1314452" y="1460897"/>
                            <a:ext cx="204786" cy="26151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stCxn id="5" idx="3"/>
                        </wps:cNvCnPr>
                        <wps:spPr>
                          <a:xfrm>
                            <a:off x="1519238" y="1460897"/>
                            <a:ext cx="214312" cy="26312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76E174" id="Canvas 1" o:spid="_x0000_s1048" editas="canvas" style="width:244.5pt;height:135.75pt;mso-position-horizontal-relative:char;mso-position-vertical-relative:line" coordsize="31051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">
                <v:shape id="_x0000_s1049" type="#_x0000_t75" style="position:absolute;width:31051;height:17240;visibility:visible;mso-wrap-style:square" stroked="t" strokecolor="black [3213]">
                  <v:fill o:detectmouseclick="t"/>
                  <v:path o:connecttype="none"/>
                </v:shape>
                <v:rect id="Rectangle 2" o:spid="_x0000_s1050" style="position:absolute;left:761;top:6378;width:14098;height: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>
                  <v:textbox>
                    <w:txbxContent>
                      <w:p w:rsidR="0048030E" w:rsidRPr="0048030E" w:rsidRDefault="0048030E" w:rsidP="0048030E">
                        <w:pPr>
                          <w:rPr>
                            <w:color w:val="000000" w:themeColor="text1"/>
                          </w:rPr>
                        </w:pPr>
                        <w:r w:rsidRPr="0048030E">
                          <w:rPr>
                            <w:color w:val="000000" w:themeColor="text1"/>
                          </w:rPr>
                          <w:t>Enter</w:t>
                        </w:r>
                        <w:r>
                          <w:rPr>
                            <w:color w:val="000000" w:themeColor="text1"/>
                          </w:rPr>
                          <w:t xml:space="preserve"> Student Name:</w:t>
                        </w:r>
                      </w:p>
                    </w:txbxContent>
                  </v:textbox>
                </v:rect>
                <v:rect id="Rectangle 3" o:spid="_x0000_s1051" style="position:absolute;left:7705;top:1228;width:14097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<v:textbox>
                    <w:txbxContent>
                      <w:p w:rsidR="0048030E" w:rsidRDefault="0048030E" w:rsidP="0048030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Enrol Student Step 2</w:t>
                        </w:r>
                      </w:p>
                    </w:txbxContent>
                  </v:textbox>
                </v:rect>
                <v:rect id="Rectangle 4" o:spid="_x0000_s1052" style="position:absolute;left:16659;top:6363;width:12582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dUmcMA&#10;AADaAAAADwAAAGRycy9kb3ducmV2LnhtbESPQWsCMRSE74L/ITyhN81WapHVKLLSVryIWqjHx+a5&#10;Wbp5WZJUV399Uyh4HGbmG2a+7GwjLuRD7VjB8ygDQVw6XXOl4PP4NpyCCBFZY+OYFNwowHLR780x&#10;1+7Ke7ocYiUShEOOCkyMbS5lKA1ZDCPXEifv7LzFmKSvpPZ4TXDbyHGWvUqLNacFgy0Vhsrvw49V&#10;4L/07nTPtqfV9KPYmck2vhdrrdTToFvNQETq4iP8395oBS/wdyXd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dUmcMAAADaAAAADwAAAAAAAAAAAAAAAACYAgAAZHJzL2Rv&#10;d25yZXYueG1sUEsFBgAAAAAEAAQA9QAAAIgDAAAAAA==&#10;" filled="f" strokecolor="black [3213]" strokeweight="1.5pt">
                  <v:shadow on="t" color="black" opacity="26214f" origin="-.5,-.5" offset=".74836mm,.74836mm"/>
                  <v:textbox>
                    <w:txbxContent>
                      <w:p w:rsidR="0048030E" w:rsidRDefault="0048030E" w:rsidP="0048030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Rebekah Rossiter</w:t>
                        </w:r>
                      </w:p>
                    </w:txbxContent>
                  </v:textbox>
                </v:rect>
                <v:shape id="Bevel 5" o:spid="_x0000_s1053" type="#_x0000_t84" style="position:absolute;left:10382;top:11525;width:962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MNYMIA&#10;AADaAAAADwAAAGRycy9kb3ducmV2LnhtbESPQWvCQBSE70L/w/IK3symFVOJrlIKRU+iacXrI/vM&#10;hmbfhuyq0V/vCkKPw8x8w8yXvW3EmTpfO1bwlqQgiEuna64U/P58j6YgfEDW2DgmBVfysFy8DOaY&#10;a3fhHZ2LUIkIYZ+jAhNCm0vpS0MWfeJa4ugdXWcxRNlVUnd4iXDbyPc0zaTFmuOCwZa+DJV/xckq&#10;+DhNV+uCNrdtNj7QPqs3ppyQUsPX/nMGIlAf/sPP9lormMDjSrw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Aw1gwgAAANoAAAAPAAAAAAAAAAAAAAAAAJgCAABkcnMvZG93&#10;bnJldi54bWxQSwUGAAAAAAQABAD1AAAAhwMAAAAA&#10;" fillcolor="white [3212]" strokecolor="black [3213]" strokeweight="1pt">
                  <v:textbox>
                    <w:txbxContent>
                      <w:p w:rsidR="0048030E" w:rsidRPr="0048030E" w:rsidRDefault="0048030E" w:rsidP="0048030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8030E">
                          <w:rPr>
                            <w:color w:val="000000" w:themeColor="text1"/>
                          </w:rPr>
                          <w:t>Next</w:t>
                        </w:r>
                      </w:p>
                    </w:txbxContent>
                  </v:textbox>
                </v:shape>
                <v:shape id="Straight Arrow Connector 29" o:spid="_x0000_s1054" type="#_x0000_t32" style="position:absolute;left:15335;width:0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Ak9cQAAADbAAAADwAAAGRycy9kb3ducmV2LnhtbESPQWvCQBSE7wX/w/IEb83GgG0TXUUE&#10;aSi9NBXE2yP7zAazb0N2a9J/3y0Uehxm5htms5tsJ+40+NaxgmWSgiCunW65UXD6PD6+gPABWWPn&#10;mBR8k4fddvawwUK7kT/oXoVGRAj7AhWYEPpCSl8bsugT1xNH7+oGiyHKoZF6wDHCbSezNH2SFluO&#10;CwZ7Ohiqb9WXVfCap+dzaM2puR0vtMrK9/z5zSu1mE/7NYhAU/gP/7VLrSDL4fdL/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CT1xAAAANsAAAAPAAAAAAAAAAAA&#10;AAAAAKECAABkcnMvZG93bnJldi54bWxQSwUGAAAAAAQABAD5AAAAkgMAAAAA&#10;" strokecolor="black [3213]" strokeweight="2pt">
                  <v:stroke endarrow="block" joinstyle="miter"/>
                </v:shape>
                <v:line id="Straight Connector 37" o:spid="_x0000_s1055" style="position:absolute;flip:y;visibility:visible;mso-wrap-style:square" from="19564,9610" to="31051,13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ZNAcUAAADbAAAADwAAAGRycy9kb3ducmV2LnhtbESPQWvCQBSE70L/w/IKvZlNDFRJXaWV&#10;prSgB6PF6yP7TEKzb0N2G9N/3xUEj8PMfMMs16NpxUC9aywrSKIYBHFpdcOVguMhny5AOI+ssbVM&#10;Cv7IwXr1MFlipu2F9zQUvhIBwi5DBbX3XSalK2sy6CLbEQfvbHuDPsi+krrHS4CbVs7i+FkabDgs&#10;1NjRpqbyp/g1Ct7mm6/4e5e/bz+SJJ35ZDgdjFTq6XF8fQHhafT38K39qRWkc7h+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ZNAcUAAADbAAAADwAAAAAAAAAA&#10;AAAAAAChAgAAZHJzL2Rvd25yZXYueG1sUEsFBgAAAAAEAAQA+QAAAJMDAAAAAA==&#10;" strokecolor="black [3213]" strokeweight="2pt">
                  <v:stroke joinstyle="miter"/>
                </v:line>
                <v:line id="Straight Connector 44" o:spid="_x0000_s1056" style="position:absolute;visibility:visible;mso-wrap-style:square" from="19564,13274" to="31051,17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LH9MUAAADbAAAADwAAAGRycy9kb3ducmV2LnhtbESPS2vDMBCE74X8B7GB3mo5JYTWsRJC&#10;SItpL82D5LpY6wexVsZS/fj3VaHQ4zAz3zDpdjSN6KlztWUFiygGQZxbXXOp4HJ+e3oB4TyyxsYy&#10;KZjIwXYze0gx0XbgI/UnX4oAYZeggsr7NpHS5RUZdJFtiYNX2M6gD7Irpe5wCHDTyOc4XkmDNYeF&#10;ClvaV5TfT99Gwe0rO3zu6zZfTe/ZR1G8mnN/vCr1OB93axCeRv8f/mtnWsFyCb9fwg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LH9MUAAADbAAAADwAAAAAAAAAA&#10;AAAAAAChAgAAZHJzL2Rvd25yZXYueG1sUEsFBgAAAAAEAAQA+QAAAJMDAAAAAA==&#10;" strokecolor="black [3213]" strokeweight="2pt">
                  <v:stroke joinstyle="miter"/>
                </v:line>
                <v:line id="Straight Connector 66" o:spid="_x0000_s1057" style="position:absolute;flip:x;visibility:visible;mso-wrap-style:square" from="13144,14608" to="15192,17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nHh8UAAADbAAAADwAAAGRycy9kb3ducmV2LnhtbESPT2vCQBTE74V+h+UVvNVNUkgluoZW&#10;qijUg//w+sg+k2D2bciuMf32XaHQ4zAzv2Fm+WAa0VPnassK4nEEgriwuuZSwfGwfJ2AcB5ZY2OZ&#10;FPyQg3z+/DTDTNs776jf+1IECLsMFVTet5mUrqjIoBvbljh4F9sZ9EF2pdQd3gPcNDKJolQarDks&#10;VNjSoqLiur8ZBZ/vi0102i6/vldx/Jb4uD8fjFRq9DJ8TEF4Gvx/+K+91grSFB5fwg+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InHh8UAAADbAAAADwAAAAAAAAAA&#10;AAAAAAChAgAAZHJzL2Rvd25yZXYueG1sUEsFBgAAAAAEAAQA+QAAAJMDAAAAAA==&#10;" strokecolor="black [3213]" strokeweight="2pt">
                  <v:stroke joinstyle="miter"/>
                </v:line>
                <v:line id="Straight Connector 67" o:spid="_x0000_s1058" style="position:absolute;visibility:visible;mso-wrap-style:square" from="15192,14608" to="17335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UF48UAAADbAAAADwAAAGRycy9kb3ducmV2LnhtbESPT2vCQBTE74V+h+UVeqsbe0hrdA0S&#10;2hLqpUbR6yP78gezb0N2G+O3dwsFj8PM/IZZpZPpxEiDay0rmM8iEMSl1S3XCg77z5d3EM4ja+ws&#10;k4IrOUjXjw8rTLS98I7GwtciQNglqKDxvk+kdGVDBt3M9sTBq+xg0Ac51FIPeAlw08nXKIqlwZbD&#10;QoM9ZQ2V5+LXKDj95B/brO3L+PqVf1fVwuzH3VGp56dpswThafL38H871wriN/j7En6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UF48UAAADbAAAADwAAAAAAAAAA&#10;AAAAAAChAgAAZHJzL2Rvd25yZXYueG1sUEsFBgAAAAAEAAQA+QAAAJMDAAAAAA==&#10;" strokecolor="black [3213]" strokeweight="2pt">
                  <v:stroke joinstyle="miter"/>
                </v:line>
                <w10:anchorlock/>
              </v:group>
            </w:pict>
          </mc:Fallback>
        </mc:AlternateContent>
      </w:r>
      <w:r w:rsidR="00A25314">
        <w:t xml:space="preserve">  </w:t>
      </w:r>
      <w:r w:rsidR="00A25314">
        <w:rPr>
          <w:noProof/>
          <w:lang w:eastAsia="en-NZ"/>
        </w:rPr>
        <mc:AlternateContent>
          <mc:Choice Requires="wpc">
            <w:drawing>
              <wp:inline distT="0" distB="0" distL="0" distR="0" wp14:anchorId="685247A1" wp14:editId="3792DD9B">
                <wp:extent cx="2438400" cy="1724025"/>
                <wp:effectExtent l="0" t="0" r="19050" b="28575"/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8" name="Rectangle 38"/>
                        <wps:cNvSpPr/>
                        <wps:spPr>
                          <a:xfrm>
                            <a:off x="342901" y="523541"/>
                            <a:ext cx="1771650" cy="3051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5314" w:rsidRPr="0048030E" w:rsidRDefault="00A25314" w:rsidP="00A2531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This Student doesn’t exist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54175" y="130765"/>
                            <a:ext cx="80317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5314" w:rsidRPr="0048030E" w:rsidRDefault="00A25314" w:rsidP="00A2531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sz w:val="32"/>
                                </w:rPr>
                              </w:pPr>
                              <w:r w:rsidRPr="0048030E">
                                <w:rPr>
                                  <w:rFonts w:eastAsia="Calibri"/>
                                  <w:b/>
                                  <w:color w:val="000000"/>
                                  <w:sz w:val="28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Bevel 40"/>
                        <wps:cNvSpPr/>
                        <wps:spPr>
                          <a:xfrm>
                            <a:off x="95673" y="1037891"/>
                            <a:ext cx="962025" cy="352425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5314" w:rsidRPr="0048030E" w:rsidRDefault="00A25314" w:rsidP="00A2531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Close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Bevel 41"/>
                        <wps:cNvSpPr/>
                        <wps:spPr>
                          <a:xfrm>
                            <a:off x="1181100" y="1037891"/>
                            <a:ext cx="1152525" cy="352425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5314" w:rsidRDefault="00A25314" w:rsidP="00A2531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Select Student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0" y="828675"/>
                            <a:ext cx="285750" cy="11430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5247A1" id="Canvas 43" o:spid="_x0000_s1059" editas="canvas" style="width:192pt;height:135.75pt;mso-position-horizontal-relative:char;mso-position-vertical-relative:line" coordsize="24384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">
                <v:shape id="_x0000_s1060" type="#_x0000_t75" style="position:absolute;width:24384;height:17240;visibility:visible;mso-wrap-style:square" stroked="t" strokecolor="black [3213]">
                  <v:fill o:detectmouseclick="t"/>
                  <v:path o:connecttype="none"/>
                </v:shape>
                <v:rect id="Rectangle 38" o:spid="_x0000_s1061" style="position:absolute;left:3429;top:5235;width:17716;height:3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G88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EbzwgAAANsAAAAPAAAAAAAAAAAAAAAAAJgCAABkcnMvZG93&#10;bnJldi54bWxQSwUGAAAAAAQABAD1AAAAhwMAAAAA&#10;" filled="f" strokecolor="black [3213]" strokeweight="1pt">
                  <v:textbox>
                    <w:txbxContent>
                      <w:p w:rsidR="00A25314" w:rsidRPr="0048030E" w:rsidRDefault="00A25314" w:rsidP="00A2531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This Student doesn’t exist</w:t>
                        </w:r>
                      </w:p>
                    </w:txbxContent>
                  </v:textbox>
                </v:rect>
                <v:rect id="Rectangle 39" o:spid="_x0000_s1062" style="position:absolute;left:8541;top:1307;width:8032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ja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jaMYAAADbAAAADwAAAAAAAAAAAAAAAACYAgAAZHJz&#10;L2Rvd25yZXYueG1sUEsFBgAAAAAEAAQA9QAAAIsDAAAAAA==&#10;" filled="f" strokecolor="black [3213]" strokeweight="1pt">
                  <v:textbox>
                    <w:txbxContent>
                      <w:p w:rsidR="00A25314" w:rsidRPr="0048030E" w:rsidRDefault="00A25314" w:rsidP="00A2531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sz w:val="32"/>
                          </w:rPr>
                        </w:pPr>
                        <w:r w:rsidRPr="0048030E">
                          <w:rPr>
                            <w:rFonts w:eastAsia="Calibri"/>
                            <w:b/>
                            <w:color w:val="000000"/>
                            <w:sz w:val="28"/>
                            <w:szCs w:val="22"/>
                          </w:rPr>
                          <w:t>Error</w:t>
                        </w:r>
                      </w:p>
                    </w:txbxContent>
                  </v:textbox>
                </v:rect>
                <v:shape id="Bevel 40" o:spid="_x0000_s1063" type="#_x0000_t84" style="position:absolute;left:956;top:10378;width:9620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yjZMAA&#10;AADbAAAADwAAAGRycy9kb3ducmV2LnhtbERPz2vCMBS+C/sfwht4s6nTValGGYOhJ9k6xeujeTbF&#10;5qU0Uat//XIYePz4fi/XvW3ElTpfO1YwTlIQxKXTNVcK9r9fozkIH5A1No5JwZ08rFcvgyXm2t34&#10;h65FqEQMYZ+jAhNCm0vpS0MWfeJa4sidXGcxRNhVUnd4i+G2kW9pmkmLNccGgy19GirPxcUqmF3m&#10;m21Bu8d3NjnSIat3pnwnpYav/ccCRKA+PMX/7q1WMI3r45f4A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WyjZMAAAADbAAAADwAAAAAAAAAAAAAAAACYAgAAZHJzL2Rvd25y&#10;ZXYueG1sUEsFBgAAAAAEAAQA9QAAAIUDAAAAAA==&#10;" fillcolor="white [3212]" strokecolor="black [3213]" strokeweight="1pt">
                  <v:textbox>
                    <w:txbxContent>
                      <w:p w:rsidR="00A25314" w:rsidRPr="0048030E" w:rsidRDefault="00A25314" w:rsidP="00A2531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Close Form</w:t>
                        </w:r>
                      </w:p>
                    </w:txbxContent>
                  </v:textbox>
                </v:shape>
                <v:shape id="Bevel 41" o:spid="_x0000_s1064" type="#_x0000_t84" style="position:absolute;left:11811;top:10378;width:11525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AG/8MA&#10;AADbAAAADwAAAGRycy9kb3ducmV2LnhtbESPQWvCQBSE70L/w/IK3nRjralEVykF0ZPUWPH6yD6z&#10;odm3Ibtq6q93C4LHYWa+YebLztbiQq2vHCsYDRMQxIXTFZcKfvarwRSED8gaa8ek4I88LBcvvTlm&#10;2l15R5c8lCJC2GeowITQZFL6wpBFP3QNcfROrrUYomxLqVu8Rrit5VuSpNJixXHBYENfhorf/GwV&#10;fJyn601O29t3Oj7SIa22ppiQUv3X7nMGIlAXnuFHe6MVvI/g/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AG/8MAAADbAAAADwAAAAAAAAAAAAAAAACYAgAAZHJzL2Rv&#10;d25yZXYueG1sUEsFBgAAAAAEAAQA9QAAAIgDAAAAAA==&#10;" fillcolor="white [3212]" strokecolor="black [3213]" strokeweight="1pt">
                  <v:textbox>
                    <w:txbxContent>
                      <w:p w:rsidR="00A25314" w:rsidRDefault="00A25314" w:rsidP="00A2531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Select Student</w:t>
                        </w:r>
                      </w:p>
                    </w:txbxContent>
                  </v:textbox>
                </v:shape>
                <v:shape id="Straight Arrow Connector 42" o:spid="_x0000_s1065" type="#_x0000_t32" style="position:absolute;top:8286;width:2857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FkEcQAAADbAAAADwAAAGRycy9kb3ducmV2LnhtbESPT2sCMRTE7wW/Q3hCbzXrX2RrlFZa&#10;q3hy20OPj81zs7p5WZJU12/fCIUeh5n5DbNYdbYRF/KhdqxgOMhAEJdO11wp+Pp8f5qDCBFZY+OY&#10;FNwowGrZe1hgrt2VD3QpYiUShEOOCkyMbS5lKA1ZDAPXEifv6LzFmKSvpPZ4TXDbyFGWzaTFmtOC&#10;wZbWhspz8WMVTIvx7mNvvrXfNht/moxvb5vXtVKP/e7lGUSkLv6H/9pbrWAygvuX9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4WQRxAAAANsAAAAPAAAAAAAAAAAA&#10;AAAAAKECAABkcnMvZG93bnJldi54bWxQSwUGAAAAAAQABAD5AAAAkgMAAAAA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  <w:r w:rsidR="00A25314">
        <w:t xml:space="preserve">        </w:t>
      </w:r>
      <w:r w:rsidR="00A25314">
        <w:rPr>
          <w:color w:val="000000" w:themeColor="text1"/>
        </w:rPr>
        <w:t xml:space="preserve">   </w:t>
      </w:r>
      <w:r w:rsidR="00A25314">
        <w:t xml:space="preserve"> </w:t>
      </w:r>
      <w:r w:rsidR="00A25314">
        <w:tab/>
      </w:r>
      <w:r w:rsidR="00A25314">
        <w:tab/>
      </w:r>
      <w:r w:rsidR="00A25314">
        <w:tab/>
      </w:r>
      <w:r w:rsidR="00A25314">
        <w:tab/>
      </w:r>
      <w:r w:rsidR="00A25314">
        <w:tab/>
      </w:r>
      <w:r w:rsidR="00A25314">
        <w:tab/>
      </w:r>
      <w:r w:rsidR="00A25314">
        <w:tab/>
      </w:r>
      <w:r w:rsidR="00A25314">
        <w:rPr>
          <w:noProof/>
          <w:lang w:eastAsia="en-NZ"/>
        </w:rPr>
        <mc:AlternateContent>
          <mc:Choice Requires="wpc">
            <w:drawing>
              <wp:inline distT="0" distB="0" distL="0" distR="0" wp14:anchorId="28C6B48B" wp14:editId="6A08F543">
                <wp:extent cx="2438400" cy="1724025"/>
                <wp:effectExtent l="0" t="0" r="19050" b="28575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1" name="Rectangle 31"/>
                        <wps:cNvSpPr/>
                        <wps:spPr>
                          <a:xfrm>
                            <a:off x="476674" y="523541"/>
                            <a:ext cx="1581149" cy="4480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5314" w:rsidRPr="0048030E" w:rsidRDefault="00A25314" w:rsidP="00A2531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This Student is already enrolled in a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54175" y="130765"/>
                            <a:ext cx="80317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5314" w:rsidRPr="0048030E" w:rsidRDefault="00A25314" w:rsidP="00A2531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sz w:val="32"/>
                                </w:rPr>
                              </w:pPr>
                              <w:r w:rsidRPr="0048030E">
                                <w:rPr>
                                  <w:rFonts w:eastAsia="Calibri"/>
                                  <w:b/>
                                  <w:color w:val="000000"/>
                                  <w:sz w:val="28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Bevel 33"/>
                        <wps:cNvSpPr/>
                        <wps:spPr>
                          <a:xfrm>
                            <a:off x="9525" y="1037891"/>
                            <a:ext cx="952077" cy="352425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5314" w:rsidRPr="0048030E" w:rsidRDefault="00A25314" w:rsidP="00A2531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Close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Bevel 34"/>
                        <wps:cNvSpPr/>
                        <wps:spPr>
                          <a:xfrm>
                            <a:off x="981075" y="1037891"/>
                            <a:ext cx="828675" cy="352425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5314" w:rsidRDefault="007407B3" w:rsidP="00A2531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9525" y="19050"/>
                            <a:ext cx="190499" cy="952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Bevel 45"/>
                        <wps:cNvSpPr/>
                        <wps:spPr>
                          <a:xfrm>
                            <a:off x="1827826" y="1037891"/>
                            <a:ext cx="601050" cy="352425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7B3" w:rsidRDefault="007407B3" w:rsidP="007407B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C6B48B" id="Canvas 36" o:spid="_x0000_s1066" editas="canvas" style="width:192pt;height:135.75pt;mso-position-horizontal-relative:char;mso-position-vertical-relative:line" coordsize="24384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">
                <v:shape id="_x0000_s1067" type="#_x0000_t75" style="position:absolute;width:24384;height:17240;visibility:visible;mso-wrap-style:square" stroked="t" strokecolor="black [3213]">
                  <v:fill o:detectmouseclick="t"/>
                  <v:path o:connecttype="none"/>
                </v:shape>
                <v:rect id="Rectangle 31" o:spid="_x0000_s1068" style="position:absolute;left:4766;top:5235;width:15812;height: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vbsYA&#10;AADb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vbsYAAADbAAAADwAAAAAAAAAAAAAAAACYAgAAZHJz&#10;L2Rvd25yZXYueG1sUEsFBgAAAAAEAAQA9QAAAIsDAAAAAA==&#10;" filled="f" strokecolor="black [3213]" strokeweight="1pt">
                  <v:textbox>
                    <w:txbxContent>
                      <w:p w:rsidR="00A25314" w:rsidRPr="0048030E" w:rsidRDefault="00A25314" w:rsidP="00A2531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This </w:t>
                        </w:r>
                        <w:r>
                          <w:rPr>
                            <w:color w:val="000000" w:themeColor="text1"/>
                          </w:rPr>
                          <w:t>Student is already enrolled in a program</w:t>
                        </w:r>
                      </w:p>
                    </w:txbxContent>
                  </v:textbox>
                </v:rect>
                <v:rect id="Rectangle 32" o:spid="_x0000_s1069" style="position:absolute;left:8541;top:1307;width:8032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xGc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RxGcYAAADbAAAADwAAAAAAAAAAAAAAAACYAgAAZHJz&#10;L2Rvd25yZXYueG1sUEsFBgAAAAAEAAQA9QAAAIsDAAAAAA==&#10;" filled="f" strokecolor="black [3213]" strokeweight="1pt">
                  <v:textbox>
                    <w:txbxContent>
                      <w:p w:rsidR="00A25314" w:rsidRPr="0048030E" w:rsidRDefault="00A25314" w:rsidP="00A2531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sz w:val="32"/>
                          </w:rPr>
                        </w:pPr>
                        <w:r w:rsidRPr="0048030E">
                          <w:rPr>
                            <w:rFonts w:eastAsia="Calibri"/>
                            <w:b/>
                            <w:color w:val="000000"/>
                            <w:sz w:val="28"/>
                            <w:szCs w:val="22"/>
                          </w:rPr>
                          <w:t>Error</w:t>
                        </w:r>
                      </w:p>
                    </w:txbxContent>
                  </v:textbox>
                </v:rect>
                <v:shape id="Bevel 33" o:spid="_x0000_s1070" type="#_x0000_t84" style="position:absolute;left:95;top:10378;width:9521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hObsQA&#10;AADbAAAADwAAAGRycy9kb3ducmV2LnhtbESPQWvCQBSE74X+h+UVequbGoySZiOlIPUkNlp6fWRf&#10;s6HZtyG7avTXu0LB4zAz3zDFcrSdONLgW8cKXicJCOLa6ZYbBfvd6mUBwgdkjZ1jUnAmD8vy8aHA&#10;XLsTf9GxCo2IEPY5KjAh9LmUvjZk0U9cTxy9XzdYDFEOjdQDniLcdnKaJJm02HJcMNjTh6H6rzpY&#10;BfPD4nNd0eayzdIf+s7ajalnpNTz0/j+BiLQGO7h//ZaK0hTu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4Tm7EAAAA2wAAAA8AAAAAAAAAAAAAAAAAmAIAAGRycy9k&#10;b3ducmV2LnhtbFBLBQYAAAAABAAEAPUAAACJAwAAAAA=&#10;" fillcolor="white [3212]" strokecolor="black [3213]" strokeweight="1pt">
                  <v:textbox>
                    <w:txbxContent>
                      <w:p w:rsidR="00A25314" w:rsidRPr="0048030E" w:rsidRDefault="00A25314" w:rsidP="00A2531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Close Form</w:t>
                        </w:r>
                      </w:p>
                    </w:txbxContent>
                  </v:textbox>
                </v:shape>
                <v:shape id="Bevel 34" o:spid="_x0000_s1071" type="#_x0000_t84" style="position:absolute;left:9810;top:10378;width:8287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HWGsQA&#10;AADbAAAADwAAAGRycy9kb3ducmV2LnhtbESPQWvCQBSE7wX/w/IEb3VTtVFS1yCFoiep0dLrI/ua&#10;Dc2+DdmNxv76bqHgcZiZb5h1PthGXKjztWMFT9MEBHHpdM2VgvPp7XEFwgdkjY1jUnAjD/lm9LDG&#10;TLsrH+lShEpECPsMFZgQ2kxKXxqy6KeuJY7el+sshii7SuoOrxFuGzlLklRarDkuGGzp1VD5XfRW&#10;wbJf7fYFHX7e0/knfaT1wZTPpNRkPGxfQAQawj38395rBfMF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R1hrEAAAA2wAAAA8AAAAAAAAAAAAAAAAAmAIAAGRycy9k&#10;b3ducmV2LnhtbFBLBQYAAAAABAAEAPUAAACJAwAAAAA=&#10;" fillcolor="white [3212]" strokecolor="black [3213]" strokeweight="1pt">
                  <v:textbox>
                    <w:txbxContent>
                      <w:p w:rsidR="00A25314" w:rsidRDefault="007407B3" w:rsidP="00A2531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Continue</w:t>
                        </w:r>
                      </w:p>
                    </w:txbxContent>
                  </v:textbox>
                </v:shape>
                <v:shape id="Straight Arrow Connector 35" o:spid="_x0000_s1072" type="#_x0000_t32" style="position:absolute;left:95;top:190;width:1905;height: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4LcMAAADbAAAADwAAAGRycy9kb3ducmV2LnhtbESPT4vCMBTE7wt+h/AEb2uq4qrVKCKI&#10;InvxD4i3R/Nsis1LaaLWb2+EhT0OM/MbZrZobCkeVPvCsYJeNwFBnDldcK7gdFx/j0H4gKyxdEwK&#10;XuRhMW99zTDV7sl7ehxCLiKEfYoKTAhVKqXPDFn0XVcRR+/qaoshyjqXusZnhNtS9pPkR1osOC4Y&#10;rGhlKLsd7lbBZpKcz6Ewp/y2vtCwv/2djHZeqU67WU5BBGrCf/ivvdUKBkP4fIk/QM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kuC3DAAAA2wAAAA8AAAAAAAAAAAAA&#10;AAAAoQIAAGRycy9kb3ducmV2LnhtbFBLBQYAAAAABAAEAPkAAACRAwAAAAA=&#10;" strokecolor="black [3213]" strokeweight="2pt">
                  <v:stroke endarrow="block" joinstyle="miter"/>
                </v:shape>
                <v:shape id="Bevel 45" o:spid="_x0000_s1073" type="#_x0000_t84" style="position:absolute;left:18278;top:10378;width:6010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A/MMA&#10;AADbAAAADwAAAGRycy9kb3ducmV2LnhtbESPQWvCQBSE70L/w/IK3nRj1VRSVymC6Els2tLrI/ua&#10;DWbfhuyq0V/vCoLHYWa+YebLztbiRK2vHCsYDRMQxIXTFZcKfr7XgxkIH5A11o5JwYU8LBcvvTlm&#10;2p35i055KEWEsM9QgQmhyaT0hSGLfuga4uj9u9ZiiLItpW7xHOG2lm9JkkqLFccFgw2tDBWH/GgV&#10;vB9nm21Ou+s+Hf/Rb1rtTDElpfqv3ecHiEBdeIYf7a1WMJnC/Uv8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sA/MMAAADbAAAADwAAAAAAAAAAAAAAAACYAgAAZHJzL2Rv&#10;d25yZXYueG1sUEsFBgAAAAAEAAQA9QAAAIgDAAAAAA==&#10;" fillcolor="white [3212]" strokecolor="black [3213]" strokeweight="1pt">
                  <v:textbox>
                    <w:txbxContent>
                      <w:p w:rsidR="007407B3" w:rsidRDefault="007407B3" w:rsidP="007407B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Back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25314">
        <w:tab/>
      </w:r>
    </w:p>
    <w:p w:rsidR="008F6A3D" w:rsidRDefault="008F6A3D"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117F3" wp14:editId="6540821E">
                <wp:simplePos x="0" y="0"/>
                <wp:positionH relativeFrom="margin">
                  <wp:posOffset>3562351</wp:posOffset>
                </wp:positionH>
                <wp:positionV relativeFrom="paragraph">
                  <wp:posOffset>-1</wp:posOffset>
                </wp:positionV>
                <wp:extent cx="152400" cy="29527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952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3F335" id="Straight Connector 7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0" to="292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64915" wp14:editId="637E78C7">
                <wp:simplePos x="0" y="0"/>
                <wp:positionH relativeFrom="margin">
                  <wp:posOffset>714375</wp:posOffset>
                </wp:positionH>
                <wp:positionV relativeFrom="paragraph">
                  <wp:posOffset>9524</wp:posOffset>
                </wp:positionV>
                <wp:extent cx="19050" cy="2952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52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2B1BB" id="Straight Connector 6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25pt,.75pt" to="5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:rsidR="008F6A3D" w:rsidRDefault="008F6A3D">
      <w:r>
        <w:rPr>
          <w:noProof/>
          <w:lang w:eastAsia="en-NZ"/>
        </w:rPr>
        <mc:AlternateContent>
          <mc:Choice Requires="wpc">
            <w:drawing>
              <wp:inline distT="0" distB="0" distL="0" distR="0" wp14:anchorId="28646083" wp14:editId="2DD74B2C">
                <wp:extent cx="2447925" cy="1724025"/>
                <wp:effectExtent l="0" t="0" r="28575" b="28575"/>
                <wp:docPr id="53" name="Canvas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6" name="Rectangle 46"/>
                        <wps:cNvSpPr/>
                        <wps:spPr>
                          <a:xfrm>
                            <a:off x="47624" y="571166"/>
                            <a:ext cx="1238251" cy="2670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6A3D" w:rsidRPr="0048030E" w:rsidRDefault="008F6A3D" w:rsidP="008F6A3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Rebekah Rossiter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41949" y="122850"/>
                            <a:ext cx="156307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6A3D" w:rsidRDefault="008F6A3D" w:rsidP="008F6A3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Enrolment Successful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Bevel 49"/>
                        <wps:cNvSpPr/>
                        <wps:spPr>
                          <a:xfrm>
                            <a:off x="771525" y="971550"/>
                            <a:ext cx="962025" cy="352425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6A3D" w:rsidRPr="0048030E" w:rsidRDefault="008F6A3D" w:rsidP="008F6A3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90650" y="571166"/>
                            <a:ext cx="8391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6A3D" w:rsidRDefault="008F6A3D" w:rsidP="008F6A3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SDV601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693715" y="19050"/>
                            <a:ext cx="2066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646083" id="Canvas 53" o:spid="_x0000_s1074" editas="canvas" style="width:192.75pt;height:135.75pt;mso-position-horizontal-relative:char;mso-position-vertical-relative:line" coordsize="24479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">
                <v:shape id="_x0000_s1075" type="#_x0000_t75" style="position:absolute;width:24479;height:17240;visibility:visible;mso-wrap-style:square" stroked="t" strokecolor="black [3213]">
                  <v:fill o:detectmouseclick="t"/>
                  <v:path o:connecttype="none"/>
                </v:shape>
                <v:rect id="Rectangle 46" o:spid="_x0000_s1076" style="position:absolute;left:476;top:5711;width:12382;height:2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kEZ8YA&#10;AADbAAAADwAAAGRycy9kb3ducmV2LnhtbESPT2vCQBTE74V+h+UVvIhulCI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kEZ8YAAADbAAAADwAAAAAAAAAAAAAAAACYAgAAZHJz&#10;L2Rvd25yZXYueG1sUEsFBgAAAAAEAAQA9QAAAIsDAAAAAA==&#10;" filled="f" strokecolor="black [3213]" strokeweight="1pt">
                  <v:textbox>
                    <w:txbxContent>
                      <w:p w:rsidR="008F6A3D" w:rsidRPr="0048030E" w:rsidRDefault="008F6A3D" w:rsidP="008F6A3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Rebekah Rossiter</w:t>
                        </w:r>
                      </w:p>
                    </w:txbxContent>
                  </v:textbox>
                </v:rect>
                <v:rect id="Rectangle 47" o:spid="_x0000_s1077" style="position:absolute;left:5419;top:1228;width:15631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h/MYA&#10;AADbAAAADwAAAGRycy9kb3ducmV2LnhtbESPQWvCQBSE74X+h+UVehHdKKV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Wh/MYAAADbAAAADwAAAAAAAAAAAAAAAACYAgAAZHJz&#10;L2Rvd25yZXYueG1sUEsFBgAAAAAEAAQA9QAAAIsDAAAAAA==&#10;" filled="f" strokecolor="black [3213]" strokeweight="1pt">
                  <v:textbox>
                    <w:txbxContent>
                      <w:p w:rsidR="008F6A3D" w:rsidRDefault="008F6A3D" w:rsidP="008F6A3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Enrolment Successful</w:t>
                        </w:r>
                      </w:p>
                    </w:txbxContent>
                  </v:textbox>
                </v:rect>
                <v:shape id="Bevel 49" o:spid="_x0000_s1078" type="#_x0000_t84" style="position:absolute;left:7715;top:9715;width:962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YK+cQA&#10;AADbAAAADwAAAGRycy9kb3ducmV2LnhtbESPQWvCQBSE70L/w/IK3nTTalNNXaUIoifRVPH6yL5m&#10;Q7NvQ3bV6K/vFgoeh5n5hpktOluLC7W+cqzgZZiAIC6crrhUcPhaDSYgfEDWWDsmBTfysJg/9WaY&#10;aXflPV3yUIoIYZ+hAhNCk0npC0MW/dA1xNH7dq3FEGVbSt3iNcJtLV+TJJUWK44LBhtaGip+8rNV&#10;8H6erDc5be+7dHSiY1ptTfFGSvWfu88PEIG68Aj/tzdawXgKf1/i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WCvnEAAAA2wAAAA8AAAAAAAAAAAAAAAAAmAIAAGRycy9k&#10;b3ducmV2LnhtbFBLBQYAAAAABAAEAPUAAACJAwAAAAA=&#10;" fillcolor="white [3212]" strokecolor="black [3213]" strokeweight="1pt">
                  <v:textbox>
                    <w:txbxContent>
                      <w:p w:rsidR="008F6A3D" w:rsidRPr="0048030E" w:rsidRDefault="008F6A3D" w:rsidP="008F6A3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Close</w:t>
                        </w:r>
                      </w:p>
                    </w:txbxContent>
                  </v:textbox>
                </v:shape>
                <v:rect id="Rectangle 63" o:spid="_x0000_s1079" style="position:absolute;left:13906;top:5711;width:839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7n8YA&#10;AADbAAAADwAAAGRycy9kb3ducmV2LnhtbESPT2vCQBTE74V+h+UVvIhutCASXaW0tORQCvXPwdsz&#10;+8ymZt+G7Kum375bKHgcZuY3zHLd+0ZdqIt1YAOTcQaKuAy25srAbvs6moOKgmyxCUwGfijCenV/&#10;t8Tchit/0mUjlUoQjjkacCJtrnUsHXmM49ASJ+8UOo+SZFdp2+E1wX2jp1k20x5rTgsOW3p2VJ43&#10;397Aoeil+pq8yfsZh/th4Y7lx8vRmMFD/7QAJdTLLfzfLqyB2SP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v7n8YAAADbAAAADwAAAAAAAAAAAAAAAACYAgAAZHJz&#10;L2Rvd25yZXYueG1sUEsFBgAAAAAEAAQA9QAAAIsDAAAAAA==&#10;" filled="f" strokecolor="black [3213]" strokeweight="1pt">
                  <v:textbox>
                    <w:txbxContent>
                      <w:p w:rsidR="008F6A3D" w:rsidRDefault="008F6A3D" w:rsidP="008F6A3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SDV601</w:t>
                        </w:r>
                      </w:p>
                    </w:txbxContent>
                  </v:textbox>
                </v:rect>
                <v:shape id="Straight Arrow Connector 70" o:spid="_x0000_s1080" type="#_x0000_t32" style="position:absolute;left:6937;top:190;width:206;height:1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OVQMIAAADbAAAADwAAAGRycy9kb3ducmV2LnhtbERPPW/CMBDdkfofrKvUrTiUtqCAQS1q&#10;gYqJwMB4io84bXyObBfCv8cDEuPT+57OO9uIE/lQO1Yw6GcgiEuna64U7Hffz2MQISJrbByTggsF&#10;mM8eelPMtTvzlk5FrEQK4ZCjAhNjm0sZSkMWQ9+1xIk7Om8xJugrqT2eU7ht5EuWvUuLNacGgy0t&#10;DJV/xb9V8FYMf1Ybc9B+3Sz97+vw8rX8XCj19Nh9TEBE6uJdfHOvtYJRWp++pB8gZ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OVQMIAAADbAAAADwAAAAAAAAAAAAAA&#10;AAChAgAAZHJzL2Rvd25yZXYueG1sUEsFBgAAAAAEAAQA+QAAAJA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  <w:r>
        <w:t xml:space="preserve">   </w:t>
      </w:r>
      <w:r>
        <w:rPr>
          <w:noProof/>
          <w:lang w:eastAsia="en-NZ"/>
        </w:rPr>
        <mc:AlternateContent>
          <mc:Choice Requires="wpc">
            <w:drawing>
              <wp:inline distT="0" distB="0" distL="0" distR="0" wp14:anchorId="28646083" wp14:editId="2DD74B2C">
                <wp:extent cx="2571750" cy="1724025"/>
                <wp:effectExtent l="0" t="0" r="19050" b="28575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4" name="Rectangle 54"/>
                        <wps:cNvSpPr/>
                        <wps:spPr>
                          <a:xfrm>
                            <a:off x="76200" y="637841"/>
                            <a:ext cx="1209676" cy="2670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6A3D" w:rsidRPr="0048030E" w:rsidRDefault="008F6A3D" w:rsidP="008F6A3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Rebekah Rossiter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70550" y="122850"/>
                            <a:ext cx="140970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6A3D" w:rsidRDefault="008F6A3D" w:rsidP="008F6A3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Enrolment Denied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Bevel 57"/>
                        <wps:cNvSpPr/>
                        <wps:spPr>
                          <a:xfrm>
                            <a:off x="304800" y="1143000"/>
                            <a:ext cx="962025" cy="352425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6A3D" w:rsidRPr="0048030E" w:rsidRDefault="008F6A3D" w:rsidP="008F6A3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Bevel 64"/>
                        <wps:cNvSpPr/>
                        <wps:spPr>
                          <a:xfrm>
                            <a:off x="1351575" y="1143000"/>
                            <a:ext cx="962025" cy="352425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6A3D" w:rsidRDefault="008F6A3D" w:rsidP="008F6A3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370626" y="637841"/>
                            <a:ext cx="867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6A3D" w:rsidRDefault="008F6A3D" w:rsidP="008F6A3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SDV601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1143000" y="0"/>
                            <a:ext cx="663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646083" id="Canvas 61" o:spid="_x0000_s1081" editas="canvas" style="width:202.5pt;height:135.75pt;mso-position-horizontal-relative:char;mso-position-vertical-relative:line" coordsize="25717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">
                <v:shape id="_x0000_s1082" type="#_x0000_t75" style="position:absolute;width:25717;height:17240;visibility:visible;mso-wrap-style:square" stroked="t" strokecolor="black [3213]">
                  <v:fill o:detectmouseclick="t"/>
                  <v:path o:connecttype="none"/>
                </v:shape>
                <v:rect id="Rectangle 54" o:spid="_x0000_s1083" style="position:absolute;left:762;top:6378;width:12096;height: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6pVsYA&#10;AADbAAAADwAAAGRycy9kb3ducmV2LnhtbESPQWvCQBSE74X+h+UVehHdKK1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6pVsYAAADbAAAADwAAAAAAAAAAAAAAAACYAgAAZHJz&#10;L2Rvd25yZXYueG1sUEsFBgAAAAAEAAQA9QAAAIsDAAAAAA==&#10;" filled="f" strokecolor="black [3213]" strokeweight="1pt">
                  <v:textbox>
                    <w:txbxContent>
                      <w:p w:rsidR="008F6A3D" w:rsidRPr="0048030E" w:rsidRDefault="008F6A3D" w:rsidP="008F6A3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Rebekah Rossiter</w:t>
                        </w:r>
                      </w:p>
                    </w:txbxContent>
                  </v:textbox>
                </v:rect>
                <v:rect id="Rectangle 55" o:spid="_x0000_s1084" style="position:absolute;left:7705;top:1228;width:14097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MzcYA&#10;AADbAAAADwAAAGRycy9kb3ducmV2LnhtbESPT2vCQBTE74V+h+UVvIhuFCw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IMzcYAAADbAAAADwAAAAAAAAAAAAAAAACYAgAAZHJz&#10;L2Rvd25yZXYueG1sUEsFBgAAAAAEAAQA9QAAAIsDAAAAAA==&#10;" filled="f" strokecolor="black [3213]" strokeweight="1pt">
                  <v:textbox>
                    <w:txbxContent>
                      <w:p w:rsidR="008F6A3D" w:rsidRDefault="008F6A3D" w:rsidP="008F6A3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Enrolment Denied</w:t>
                        </w:r>
                      </w:p>
                    </w:txbxContent>
                  </v:textbox>
                </v:rect>
                <v:shape id="Bevel 57" o:spid="_x0000_s1085" type="#_x0000_t84" style="position:absolute;left:3048;top:11430;width:962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ytzcQA&#10;AADbAAAADwAAAGRycy9kb3ducmV2LnhtbESPQWvCQBSE7wX/w/IEb3Vji4mk2YgIpZ6kpi29PrKv&#10;2WD2bciuGvvruwXB4zAz3zDFerSdONPgW8cKFvMEBHHtdMuNgs+P18cVCB+QNXaOScGVPKzLyUOB&#10;uXYXPtC5Co2IEPY5KjAh9LmUvjZk0c9dTxy9HzdYDFEOjdQDXiLcdvIpSVJpseW4YLCnraH6WJ2s&#10;guy0ettVtP99T5+/6Stt96ZeklKz6bh5ARFoDPfwrb3TCpYZ/H+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crc3EAAAA2wAAAA8AAAAAAAAAAAAAAAAAmAIAAGRycy9k&#10;b3ducmV2LnhtbFBLBQYAAAAABAAEAPUAAACJAwAAAAA=&#10;" fillcolor="white [3212]" strokecolor="black [3213]" strokeweight="1pt">
                  <v:textbox>
                    <w:txbxContent>
                      <w:p w:rsidR="008F6A3D" w:rsidRPr="0048030E" w:rsidRDefault="008F6A3D" w:rsidP="008F6A3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Back</w:t>
                        </w:r>
                      </w:p>
                    </w:txbxContent>
                  </v:textbox>
                </v:shape>
                <v:shape id="Bevel 64" o:spid="_x0000_s1086" type="#_x0000_t84" style="position:absolute;left:13515;top:11430;width:962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5B8MA&#10;AADbAAAADwAAAGRycy9kb3ducmV2LnhtbESPQWvCQBSE7wX/w/IEb3WjtVFSVxGh6ElqVHp9ZF+z&#10;odm3Ibtq9Ne7hYLHYWa+YebLztbiQq2vHCsYDRMQxIXTFZcKjofP1xkIH5A11o5JwY08LBe9lzlm&#10;2l15T5c8lCJC2GeowITQZFL6wpBFP3QNcfR+XGsxRNmWUrd4jXBby3GSpNJixXHBYENrQ8VvfrYK&#10;pufZZpvT7v6Vvn3TKa12pngnpQb9bvUBIlAXnuH/9lYrSCfw9y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5B8MAAADbAAAADwAAAAAAAAAAAAAAAACYAgAAZHJzL2Rv&#10;d25yZXYueG1sUEsFBgAAAAAEAAQA9QAAAIgDAAAAAA==&#10;" fillcolor="white [3212]" strokecolor="black [3213]" strokeweight="1pt">
                  <v:textbox>
                    <w:txbxContent>
                      <w:p w:rsidR="008F6A3D" w:rsidRDefault="008F6A3D" w:rsidP="008F6A3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Close</w:t>
                        </w:r>
                      </w:p>
                    </w:txbxContent>
                  </v:textbox>
                </v:shape>
                <v:rect id="Rectangle 65" o:spid="_x0000_s1087" style="position:absolute;left:13706;top:6378;width:867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7GcMYA&#10;AADbAAAADwAAAGRycy9kb3ducmV2LnhtbESPT2vCQBTE74V+h+UVvIhuFCoSXaW0tORQCvXPwdsz&#10;+8ymZt+G7Kum375bKHgcZuY3zHLd+0ZdqIt1YAOTcQaKuAy25srAbvs6moOKgmyxCUwGfijCenV/&#10;t8Tchit/0mUjlUoQjjkacCJtrnUsHXmM49ASJ+8UOo+SZFdp2+E1wX2jp1k20x5rTgsOW3p2VJ43&#10;397Aoeil+pq8yfsZh/th4Y7lx8vRmMFD/7QAJdTLLfzfLqyB2SP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7GcMYAAADbAAAADwAAAAAAAAAAAAAAAACYAgAAZHJz&#10;L2Rvd25yZXYueG1sUEsFBgAAAAAEAAQA9QAAAIsDAAAAAA==&#10;" filled="f" strokecolor="black [3213]" strokeweight="1pt">
                  <v:textbox>
                    <w:txbxContent>
                      <w:p w:rsidR="008F6A3D" w:rsidRDefault="008F6A3D" w:rsidP="008F6A3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SDV601</w:t>
                        </w:r>
                      </w:p>
                    </w:txbxContent>
                  </v:textbox>
                </v:rect>
                <v:shape id="Straight Arrow Connector 79" o:spid="_x0000_s1088" type="#_x0000_t32" style="position:absolute;left:11430;width:663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ML6MMAAADbAAAADwAAAGRycy9kb3ducmV2LnhtbESPT4vCMBTE74LfITxhb5oq+KfVKLIg&#10;inhZFcTbo3k2xealNFntfnsjCHscZuY3zGLV2ko8qPGlYwXDQQKCOHe65ELB+bTpz0D4gKyxckwK&#10;/sjDatntLDDT7sk/9DiGQkQI+wwVmBDqTEqfG7LoB64mjt7NNRZDlE0hdYPPCLeVHCXJRFosOS4Y&#10;rOnbUH4//loF2zS5XEJpzsV9c6XxaHdIp3uv1FevXc9BBGrDf/jT3mkF0xTeX+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DC+jDAAAA2w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F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7F64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1F05190"/>
    <w:multiLevelType w:val="hybridMultilevel"/>
    <w:tmpl w:val="D64A65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9D"/>
    <w:rsid w:val="00092049"/>
    <w:rsid w:val="000B3D9D"/>
    <w:rsid w:val="000B7BB2"/>
    <w:rsid w:val="001D4159"/>
    <w:rsid w:val="00235CE0"/>
    <w:rsid w:val="0027338F"/>
    <w:rsid w:val="002C4CD7"/>
    <w:rsid w:val="00446AD4"/>
    <w:rsid w:val="0048030E"/>
    <w:rsid w:val="005D69D1"/>
    <w:rsid w:val="007407B3"/>
    <w:rsid w:val="008F6A3D"/>
    <w:rsid w:val="00967F59"/>
    <w:rsid w:val="00A25314"/>
    <w:rsid w:val="00AB4D6A"/>
    <w:rsid w:val="00AF45CF"/>
    <w:rsid w:val="00C87D04"/>
    <w:rsid w:val="00DC1C4A"/>
    <w:rsid w:val="00F131B0"/>
    <w:rsid w:val="00FA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D9B40-FC41-4860-8D0D-6315A08A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D9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35CE0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4803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kah-rossiter\Documents\SDV601\Jaaski's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Jaaski's-Template</Template>
  <TotalTime>198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Rossiter</dc:creator>
  <cp:keywords/>
  <dc:description/>
  <cp:lastModifiedBy>Rebekah Rossiter</cp:lastModifiedBy>
  <cp:revision>13</cp:revision>
  <dcterms:created xsi:type="dcterms:W3CDTF">2014-03-03T23:05:00Z</dcterms:created>
  <dcterms:modified xsi:type="dcterms:W3CDTF">2014-03-06T03:19:00Z</dcterms:modified>
</cp:coreProperties>
</file>